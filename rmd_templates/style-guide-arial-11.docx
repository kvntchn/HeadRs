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10AB" w14:textId="77777777" w:rsidR="00213462" w:rsidRDefault="00213462" w:rsidP="00213462">
      <w:pPr>
        <w:pStyle w:val="Heading1"/>
      </w:pPr>
      <w:r>
        <w:t>Heading 1</w:t>
      </w:r>
    </w:p>
    <w:p w14:paraId="27722386" w14:textId="77777777" w:rsidR="00213462" w:rsidRDefault="00213462" w:rsidP="00213462">
      <w:pPr>
        <w:pStyle w:val="TOCHeading"/>
      </w:pPr>
      <w:r>
        <w:t>TOC Heading</w:t>
      </w:r>
    </w:p>
    <w:p w14:paraId="60C99662" w14:textId="77777777" w:rsidR="00213462" w:rsidRDefault="00213462" w:rsidP="00213462">
      <w:pPr>
        <w:pStyle w:val="Heading2"/>
      </w:pPr>
      <w:r>
        <w:t>Heading 2</w:t>
      </w:r>
    </w:p>
    <w:p w14:paraId="309B0B1D" w14:textId="77777777" w:rsidR="00213462" w:rsidRDefault="00213462" w:rsidP="00213462">
      <w:pPr>
        <w:pStyle w:val="Heading3"/>
      </w:pPr>
      <w:r>
        <w:t>Heading 3</w:t>
      </w:r>
    </w:p>
    <w:p w14:paraId="47062563" w14:textId="77777777" w:rsidR="00213462" w:rsidRDefault="00213462" w:rsidP="00213462">
      <w:pPr>
        <w:pStyle w:val="Heading4"/>
      </w:pPr>
      <w:r>
        <w:t>Heading 4</w:t>
      </w:r>
    </w:p>
    <w:p w14:paraId="51D5163D" w14:textId="77777777" w:rsidR="00213462" w:rsidRDefault="00213462" w:rsidP="00213462">
      <w:pPr>
        <w:pStyle w:val="Heading5"/>
      </w:pPr>
      <w:r>
        <w:t>Heading 5</w:t>
      </w:r>
    </w:p>
    <w:p w14:paraId="76C302BD" w14:textId="77777777" w:rsidR="00213462" w:rsidRDefault="00213462" w:rsidP="00213462">
      <w:pPr>
        <w:pStyle w:val="Heading6"/>
      </w:pPr>
      <w:r>
        <w:t>Heading 6</w:t>
      </w:r>
    </w:p>
    <w:p w14:paraId="324D1209" w14:textId="77777777" w:rsidR="00213462" w:rsidRDefault="00213462" w:rsidP="00213462">
      <w:pPr>
        <w:pStyle w:val="Heading7"/>
      </w:pPr>
      <w:r>
        <w:t>Heading 7</w:t>
      </w:r>
    </w:p>
    <w:p w14:paraId="51B9A308" w14:textId="77777777" w:rsidR="00213462" w:rsidRDefault="00213462" w:rsidP="00213462">
      <w:pPr>
        <w:pStyle w:val="Heading8"/>
      </w:pPr>
      <w:r>
        <w:t>Heading 8</w:t>
      </w:r>
    </w:p>
    <w:p w14:paraId="59B059D9" w14:textId="77777777" w:rsidR="00213462" w:rsidRDefault="00213462" w:rsidP="00213462">
      <w:pPr>
        <w:pStyle w:val="Heading9"/>
      </w:pPr>
      <w:r>
        <w:t>Heading 9</w:t>
      </w:r>
    </w:p>
    <w:p w14:paraId="5D73C1E8" w14:textId="77777777" w:rsidR="00213462" w:rsidRDefault="00213462" w:rsidP="00213462">
      <w:pPr>
        <w:pStyle w:val="SourceCode"/>
      </w:pPr>
      <w:r>
        <w:t>Source Rode</w:t>
      </w:r>
    </w:p>
    <w:p w14:paraId="3CE2C696" w14:textId="77777777" w:rsidR="00213462" w:rsidRDefault="00213462" w:rsidP="00213462">
      <w:pPr>
        <w:pStyle w:val="Title"/>
      </w:pPr>
      <w:r>
        <w:t>Title</w:t>
      </w:r>
    </w:p>
    <w:p w14:paraId="62E93225" w14:textId="77777777" w:rsidR="00213462" w:rsidRDefault="00213462" w:rsidP="00213462">
      <w:pPr>
        <w:pStyle w:val="Subtitle"/>
      </w:pPr>
      <w:r>
        <w:t>Subtitle</w:t>
      </w:r>
    </w:p>
    <w:p w14:paraId="2735A47D" w14:textId="77777777" w:rsidR="00213462" w:rsidRDefault="00213462" w:rsidP="00213462">
      <w:pPr>
        <w:pStyle w:val="Author"/>
      </w:pPr>
      <w:r>
        <w:t>Author</w:t>
      </w:r>
    </w:p>
    <w:p w14:paraId="4FF40A3A" w14:textId="77777777" w:rsidR="00213462" w:rsidRDefault="00213462" w:rsidP="00213462">
      <w:pPr>
        <w:pStyle w:val="Date"/>
      </w:pPr>
      <w:r>
        <w:t>Date</w:t>
      </w:r>
    </w:p>
    <w:p w14:paraId="60394376" w14:textId="77777777" w:rsidR="00213462" w:rsidRPr="00213462" w:rsidRDefault="00213462" w:rsidP="00213462">
      <w:pPr>
        <w:pStyle w:val="BodyText"/>
      </w:pPr>
      <w:r w:rsidRPr="00213462">
        <w:t>Default Paragraph</w:t>
      </w:r>
    </w:p>
    <w:p w14:paraId="0FDDF164" w14:textId="77777777" w:rsidR="00213462" w:rsidRPr="00213462" w:rsidRDefault="00213462" w:rsidP="00213462">
      <w:pPr>
        <w:pStyle w:val="BodyText"/>
        <w:rPr>
          <w:rStyle w:val="BookTitle"/>
        </w:rPr>
      </w:pPr>
      <w:r w:rsidRPr="00213462">
        <w:rPr>
          <w:rStyle w:val="BookTitle"/>
        </w:rPr>
        <w:t>Book title</w:t>
      </w:r>
    </w:p>
    <w:p w14:paraId="508255E7" w14:textId="77777777" w:rsidR="00213462" w:rsidRPr="00213462" w:rsidRDefault="00213462" w:rsidP="00213462">
      <w:pPr>
        <w:pStyle w:val="BodyText"/>
        <w:rPr>
          <w:rStyle w:val="FootnoteReference"/>
        </w:rPr>
      </w:pPr>
      <w:r w:rsidRPr="00213462">
        <w:rPr>
          <w:rStyle w:val="FootnoteReference"/>
        </w:rPr>
        <w:t>Footnote Reference</w:t>
      </w:r>
    </w:p>
    <w:p w14:paraId="3326712F" w14:textId="77777777" w:rsidR="00213462" w:rsidRPr="00213462" w:rsidRDefault="00213462" w:rsidP="00213462">
      <w:pPr>
        <w:pStyle w:val="BodyText"/>
        <w:rPr>
          <w:rStyle w:val="Hyperlink"/>
        </w:rPr>
      </w:pPr>
      <w:r w:rsidRPr="00213462">
        <w:rPr>
          <w:rStyle w:val="Hyperlink"/>
        </w:rPr>
        <w:t>Hyperlink</w:t>
      </w:r>
    </w:p>
    <w:p w14:paraId="64D0F1FC" w14:textId="77777777" w:rsidR="00213462" w:rsidRPr="00213462" w:rsidRDefault="00213462" w:rsidP="00213462">
      <w:pPr>
        <w:pStyle w:val="BodyText"/>
        <w:rPr>
          <w:rStyle w:val="AlertTok"/>
        </w:rPr>
      </w:pPr>
      <w:r w:rsidRPr="00213462">
        <w:rPr>
          <w:rStyle w:val="AlertTok"/>
        </w:rPr>
        <w:t>AlertTok</w:t>
      </w:r>
    </w:p>
    <w:p w14:paraId="3EE04F8D" w14:textId="77777777" w:rsidR="00213462" w:rsidRPr="00213462" w:rsidRDefault="00213462" w:rsidP="00213462">
      <w:pPr>
        <w:pStyle w:val="BodyText"/>
        <w:rPr>
          <w:rStyle w:val="AnnotationTok"/>
        </w:rPr>
      </w:pPr>
      <w:r w:rsidRPr="00213462">
        <w:rPr>
          <w:rStyle w:val="AnnotationTok"/>
        </w:rPr>
        <w:t>AnnotationTok</w:t>
      </w:r>
    </w:p>
    <w:p w14:paraId="3E58A97E" w14:textId="77777777" w:rsidR="00213462" w:rsidRPr="00213462" w:rsidRDefault="00213462" w:rsidP="00213462">
      <w:pPr>
        <w:pStyle w:val="BodyText"/>
        <w:rPr>
          <w:rStyle w:val="AttributeTok"/>
        </w:rPr>
      </w:pPr>
      <w:r w:rsidRPr="00213462">
        <w:rPr>
          <w:rStyle w:val="AttributeTok"/>
        </w:rPr>
        <w:t>AttributeTok</w:t>
      </w:r>
    </w:p>
    <w:p w14:paraId="6A6B155F" w14:textId="77777777" w:rsidR="00213462" w:rsidRPr="00213462" w:rsidRDefault="00213462" w:rsidP="00213462">
      <w:pPr>
        <w:pStyle w:val="BodyText"/>
        <w:rPr>
          <w:rStyle w:val="BaseNTok"/>
        </w:rPr>
      </w:pPr>
      <w:r w:rsidRPr="00213462">
        <w:rPr>
          <w:rStyle w:val="BaseNTok"/>
        </w:rPr>
        <w:t>BaseNTok</w:t>
      </w:r>
    </w:p>
    <w:p w14:paraId="291FCC1C" w14:textId="77777777" w:rsidR="00213462" w:rsidRPr="00213462" w:rsidRDefault="00213462" w:rsidP="00213462">
      <w:pPr>
        <w:pStyle w:val="BodyText"/>
        <w:rPr>
          <w:rStyle w:val="BuiltInTok"/>
        </w:rPr>
      </w:pPr>
      <w:r w:rsidRPr="00213462">
        <w:rPr>
          <w:rStyle w:val="BuiltInTok"/>
        </w:rPr>
        <w:t>BuiltInTok</w:t>
      </w:r>
    </w:p>
    <w:p w14:paraId="43E6058B" w14:textId="77777777" w:rsidR="00213462" w:rsidRPr="00213462" w:rsidRDefault="00213462" w:rsidP="00213462">
      <w:pPr>
        <w:pStyle w:val="BodyText"/>
        <w:rPr>
          <w:rStyle w:val="CharTok"/>
        </w:rPr>
      </w:pPr>
      <w:r w:rsidRPr="00213462">
        <w:rPr>
          <w:rStyle w:val="CharTok"/>
        </w:rPr>
        <w:t>CharTok</w:t>
      </w:r>
    </w:p>
    <w:p w14:paraId="6A6F8840" w14:textId="77777777" w:rsidR="00213462" w:rsidRPr="00213462" w:rsidRDefault="00213462" w:rsidP="00213462">
      <w:pPr>
        <w:pStyle w:val="BodyText"/>
        <w:rPr>
          <w:rStyle w:val="CommentTok"/>
        </w:rPr>
      </w:pPr>
      <w:r w:rsidRPr="00213462">
        <w:rPr>
          <w:rStyle w:val="CommentTok"/>
        </w:rPr>
        <w:t>CommentTok</w:t>
      </w:r>
    </w:p>
    <w:p w14:paraId="53CAE886" w14:textId="77777777" w:rsidR="00213462" w:rsidRPr="00213462" w:rsidRDefault="00213462" w:rsidP="00213462">
      <w:pPr>
        <w:pStyle w:val="BodyText"/>
        <w:rPr>
          <w:rStyle w:val="CommentVarTok"/>
        </w:rPr>
      </w:pPr>
      <w:r w:rsidRPr="00213462">
        <w:rPr>
          <w:rStyle w:val="CommentVarTok"/>
        </w:rPr>
        <w:lastRenderedPageBreak/>
        <w:t>CommentVarTok</w:t>
      </w:r>
    </w:p>
    <w:p w14:paraId="2A473E63" w14:textId="77777777" w:rsidR="00213462" w:rsidRPr="00213462" w:rsidRDefault="00213462" w:rsidP="00213462">
      <w:pPr>
        <w:pStyle w:val="BodyText"/>
        <w:rPr>
          <w:rStyle w:val="ConstantTok"/>
        </w:rPr>
      </w:pPr>
      <w:r w:rsidRPr="00213462">
        <w:rPr>
          <w:rStyle w:val="ConstantTok"/>
        </w:rPr>
        <w:t>ConstantTok</w:t>
      </w:r>
    </w:p>
    <w:p w14:paraId="0A31306A" w14:textId="77777777" w:rsidR="00213462" w:rsidRPr="00213462" w:rsidRDefault="00213462" w:rsidP="00213462">
      <w:pPr>
        <w:pStyle w:val="BodyText"/>
        <w:rPr>
          <w:rStyle w:val="ControlFlowTok"/>
        </w:rPr>
      </w:pPr>
      <w:r w:rsidRPr="00213462">
        <w:rPr>
          <w:rStyle w:val="ControlFlowTok"/>
        </w:rPr>
        <w:t>ControlFlowTok</w:t>
      </w:r>
    </w:p>
    <w:p w14:paraId="1C1AFAD2" w14:textId="77777777" w:rsidR="00213462" w:rsidRPr="00213462" w:rsidRDefault="00213462" w:rsidP="00213462">
      <w:pPr>
        <w:pStyle w:val="BodyText"/>
        <w:rPr>
          <w:rStyle w:val="DataTypeTok"/>
        </w:rPr>
      </w:pPr>
      <w:r w:rsidRPr="00213462">
        <w:rPr>
          <w:rStyle w:val="DataTypeTok"/>
        </w:rPr>
        <w:t>DataTypeTok</w:t>
      </w:r>
    </w:p>
    <w:p w14:paraId="5215197D" w14:textId="77777777" w:rsidR="00213462" w:rsidRPr="00213462" w:rsidRDefault="00213462" w:rsidP="00213462">
      <w:pPr>
        <w:pStyle w:val="BodyText"/>
        <w:rPr>
          <w:rStyle w:val="DecValTok"/>
        </w:rPr>
      </w:pPr>
      <w:r w:rsidRPr="00213462">
        <w:rPr>
          <w:rStyle w:val="DecValTok"/>
        </w:rPr>
        <w:t>DecValTok</w:t>
      </w:r>
    </w:p>
    <w:p w14:paraId="0E7FAA07" w14:textId="77777777" w:rsidR="00213462" w:rsidRPr="00213462" w:rsidRDefault="00213462" w:rsidP="00213462">
      <w:pPr>
        <w:pStyle w:val="BodyText"/>
        <w:rPr>
          <w:rStyle w:val="DocumentationTok"/>
        </w:rPr>
      </w:pPr>
      <w:r w:rsidRPr="00213462">
        <w:rPr>
          <w:rStyle w:val="DocumentationTok"/>
        </w:rPr>
        <w:t>DcoumentationTok</w:t>
      </w:r>
    </w:p>
    <w:p w14:paraId="52AA8B4F" w14:textId="77777777" w:rsidR="00213462" w:rsidRPr="00213462" w:rsidRDefault="00213462" w:rsidP="00213462">
      <w:pPr>
        <w:pStyle w:val="BodyText"/>
        <w:rPr>
          <w:rStyle w:val="ErrorTok"/>
        </w:rPr>
      </w:pPr>
      <w:r w:rsidRPr="00213462">
        <w:rPr>
          <w:rStyle w:val="ErrorTok"/>
        </w:rPr>
        <w:t>ErrorTok</w:t>
      </w:r>
    </w:p>
    <w:p w14:paraId="73AF3B73" w14:textId="77777777" w:rsidR="00213462" w:rsidRPr="00213462" w:rsidRDefault="00213462" w:rsidP="00213462">
      <w:pPr>
        <w:pStyle w:val="BodyText"/>
        <w:rPr>
          <w:rStyle w:val="ExtensionTok"/>
        </w:rPr>
      </w:pPr>
      <w:r w:rsidRPr="00213462">
        <w:rPr>
          <w:rStyle w:val="ExtensionTok"/>
        </w:rPr>
        <w:t>ExensionTok</w:t>
      </w:r>
    </w:p>
    <w:p w14:paraId="24889E3E" w14:textId="77777777" w:rsidR="00213462" w:rsidRPr="00213462" w:rsidRDefault="00213462" w:rsidP="00213462">
      <w:pPr>
        <w:pStyle w:val="BodyText"/>
        <w:rPr>
          <w:rStyle w:val="FloatTok"/>
        </w:rPr>
      </w:pPr>
      <w:r w:rsidRPr="00213462">
        <w:rPr>
          <w:rStyle w:val="FloatTok"/>
        </w:rPr>
        <w:t>FloatTok</w:t>
      </w:r>
    </w:p>
    <w:p w14:paraId="282B86EB" w14:textId="77777777" w:rsidR="00213462" w:rsidRPr="00213462" w:rsidRDefault="00213462" w:rsidP="00213462">
      <w:pPr>
        <w:pStyle w:val="BodyText"/>
        <w:rPr>
          <w:rStyle w:val="FunctionTok"/>
        </w:rPr>
      </w:pPr>
      <w:r w:rsidRPr="00213462">
        <w:rPr>
          <w:rStyle w:val="FunctionTok"/>
        </w:rPr>
        <w:t>FunctionTok</w:t>
      </w:r>
    </w:p>
    <w:p w14:paraId="28E3A968" w14:textId="77777777" w:rsidR="00213462" w:rsidRPr="00213462" w:rsidRDefault="00213462" w:rsidP="00213462">
      <w:pPr>
        <w:pStyle w:val="BodyText"/>
        <w:rPr>
          <w:rStyle w:val="ImportTok"/>
        </w:rPr>
      </w:pPr>
      <w:r w:rsidRPr="00213462">
        <w:rPr>
          <w:rStyle w:val="ImportTok"/>
        </w:rPr>
        <w:t>ImportTok</w:t>
      </w:r>
    </w:p>
    <w:p w14:paraId="40E6D1EC" w14:textId="77777777" w:rsidR="00213462" w:rsidRPr="00213462" w:rsidRDefault="00213462" w:rsidP="00213462">
      <w:pPr>
        <w:pStyle w:val="BodyText"/>
        <w:rPr>
          <w:rStyle w:val="InformationTok"/>
        </w:rPr>
      </w:pPr>
      <w:r w:rsidRPr="00213462">
        <w:rPr>
          <w:rStyle w:val="InformationTok"/>
        </w:rPr>
        <w:t>InformaitonTok</w:t>
      </w:r>
    </w:p>
    <w:p w14:paraId="72102E16" w14:textId="77777777" w:rsidR="00213462" w:rsidRPr="00213462" w:rsidRDefault="00213462" w:rsidP="00213462">
      <w:pPr>
        <w:pStyle w:val="BodyText"/>
        <w:rPr>
          <w:rStyle w:val="KeywordTok"/>
        </w:rPr>
      </w:pPr>
      <w:r w:rsidRPr="00213462">
        <w:rPr>
          <w:rStyle w:val="KeywordTok"/>
        </w:rPr>
        <w:t>KeywordTok</w:t>
      </w:r>
    </w:p>
    <w:p w14:paraId="71C4FCA6" w14:textId="77777777" w:rsidR="00213462" w:rsidRPr="00213462" w:rsidRDefault="00213462" w:rsidP="00213462">
      <w:pPr>
        <w:pStyle w:val="BodyText"/>
        <w:rPr>
          <w:rStyle w:val="NormalTok"/>
        </w:rPr>
      </w:pPr>
      <w:r w:rsidRPr="00213462">
        <w:rPr>
          <w:rStyle w:val="NormalTok"/>
        </w:rPr>
        <w:t>NormalTok</w:t>
      </w:r>
    </w:p>
    <w:p w14:paraId="2D1D537C" w14:textId="77777777" w:rsidR="00213462" w:rsidRPr="00213462" w:rsidRDefault="00213462" w:rsidP="00213462">
      <w:pPr>
        <w:pStyle w:val="BodyText"/>
        <w:rPr>
          <w:rStyle w:val="OperatorTok"/>
        </w:rPr>
      </w:pPr>
      <w:r w:rsidRPr="00213462">
        <w:rPr>
          <w:rStyle w:val="OperatorTok"/>
        </w:rPr>
        <w:t>OperatorTok</w:t>
      </w:r>
    </w:p>
    <w:p w14:paraId="5918742B" w14:textId="77777777" w:rsidR="00213462" w:rsidRPr="00213462" w:rsidRDefault="00213462" w:rsidP="00213462">
      <w:pPr>
        <w:pStyle w:val="BodyText"/>
        <w:rPr>
          <w:rStyle w:val="OtherTok"/>
        </w:rPr>
      </w:pPr>
      <w:r w:rsidRPr="00213462">
        <w:rPr>
          <w:rStyle w:val="OtherTok"/>
        </w:rPr>
        <w:t>OtherTok</w:t>
      </w:r>
    </w:p>
    <w:p w14:paraId="1A2D7156" w14:textId="77777777" w:rsidR="00213462" w:rsidRPr="00213462" w:rsidRDefault="00213462" w:rsidP="00213462">
      <w:pPr>
        <w:pStyle w:val="BodyText"/>
        <w:rPr>
          <w:rStyle w:val="PreprocessorTok"/>
        </w:rPr>
      </w:pPr>
      <w:r w:rsidRPr="00213462">
        <w:rPr>
          <w:rStyle w:val="PreprocessorTok"/>
        </w:rPr>
        <w:t>PreprocessorTok</w:t>
      </w:r>
    </w:p>
    <w:p w14:paraId="5C61B04E" w14:textId="77777777" w:rsidR="00213462" w:rsidRPr="00213462" w:rsidRDefault="00213462" w:rsidP="00213462">
      <w:pPr>
        <w:pStyle w:val="BodyText"/>
        <w:rPr>
          <w:rStyle w:val="RegionMarkerTok"/>
        </w:rPr>
      </w:pPr>
      <w:r w:rsidRPr="00213462">
        <w:rPr>
          <w:rStyle w:val="RegionMarkerTok"/>
        </w:rPr>
        <w:t>RegionMarkerTok</w:t>
      </w:r>
    </w:p>
    <w:p w14:paraId="2AB585CA" w14:textId="77777777" w:rsidR="00213462" w:rsidRPr="00213462" w:rsidRDefault="00213462" w:rsidP="00213462">
      <w:pPr>
        <w:pStyle w:val="BodyText"/>
        <w:rPr>
          <w:rStyle w:val="SpecialCharTok"/>
        </w:rPr>
      </w:pPr>
      <w:r w:rsidRPr="00213462">
        <w:rPr>
          <w:rStyle w:val="SpecialCharTok"/>
        </w:rPr>
        <w:t>SpecialCharTok</w:t>
      </w:r>
    </w:p>
    <w:p w14:paraId="10DA6DFA" w14:textId="77777777" w:rsidR="00213462" w:rsidRPr="00213462" w:rsidRDefault="00213462" w:rsidP="00213462">
      <w:pPr>
        <w:pStyle w:val="BodyText"/>
        <w:rPr>
          <w:rStyle w:val="SpecialStringTok"/>
        </w:rPr>
      </w:pPr>
      <w:r w:rsidRPr="00213462">
        <w:rPr>
          <w:rStyle w:val="SpecialStringTok"/>
        </w:rPr>
        <w:t>SpecialStringTok</w:t>
      </w:r>
    </w:p>
    <w:p w14:paraId="26B9D043" w14:textId="77777777" w:rsidR="00213462" w:rsidRPr="00213462" w:rsidRDefault="00213462" w:rsidP="00213462">
      <w:pPr>
        <w:pStyle w:val="BodyText"/>
        <w:rPr>
          <w:rStyle w:val="StringTok"/>
        </w:rPr>
      </w:pPr>
      <w:r w:rsidRPr="00213462">
        <w:rPr>
          <w:rStyle w:val="StringTok"/>
        </w:rPr>
        <w:t>StringTok</w:t>
      </w:r>
    </w:p>
    <w:p w14:paraId="417755E8" w14:textId="77777777" w:rsidR="00213462" w:rsidRPr="00213462" w:rsidRDefault="00213462" w:rsidP="00213462">
      <w:pPr>
        <w:pStyle w:val="BodyText"/>
        <w:rPr>
          <w:rStyle w:val="VariableTok"/>
        </w:rPr>
      </w:pPr>
      <w:r w:rsidRPr="00213462">
        <w:rPr>
          <w:rStyle w:val="VariableTok"/>
        </w:rPr>
        <w:t>VariableTok</w:t>
      </w:r>
    </w:p>
    <w:p w14:paraId="1A278EA2" w14:textId="77777777" w:rsidR="00213462" w:rsidRPr="00213462" w:rsidRDefault="00213462" w:rsidP="00213462">
      <w:pPr>
        <w:pStyle w:val="BodyText"/>
        <w:rPr>
          <w:rStyle w:val="VerbatimStringTok"/>
        </w:rPr>
      </w:pPr>
      <w:r w:rsidRPr="00213462">
        <w:rPr>
          <w:rStyle w:val="VerbatimStringTok"/>
        </w:rPr>
        <w:t>VerbatimStringTok</w:t>
      </w:r>
    </w:p>
    <w:p w14:paraId="7A979F29" w14:textId="77777777" w:rsidR="00213462" w:rsidRPr="00213462" w:rsidRDefault="00213462" w:rsidP="00213462">
      <w:pPr>
        <w:pStyle w:val="BodyText"/>
        <w:rPr>
          <w:rStyle w:val="WarningTok"/>
        </w:rPr>
      </w:pPr>
      <w:r w:rsidRPr="00213462">
        <w:rPr>
          <w:rStyle w:val="WarningTok"/>
        </w:rPr>
        <w:t>WarningTok</w:t>
      </w:r>
    </w:p>
    <w:p w14:paraId="25C1DE95" w14:textId="77777777" w:rsidR="00213462" w:rsidRDefault="00213462" w:rsidP="00213462">
      <w:r>
        <w:t>Normal</w:t>
      </w:r>
    </w:p>
    <w:p w14:paraId="1984C92E" w14:textId="77777777" w:rsidR="00213462" w:rsidRDefault="00213462" w:rsidP="00213462">
      <w:pPr>
        <w:pStyle w:val="Abstract"/>
      </w:pPr>
      <w:r>
        <w:t>Abstract</w:t>
      </w:r>
    </w:p>
    <w:p w14:paraId="1626B564" w14:textId="77777777" w:rsidR="00213462" w:rsidRDefault="00213462" w:rsidP="00213462">
      <w:pPr>
        <w:pStyle w:val="Bibliography"/>
      </w:pPr>
      <w:r>
        <w:t>Bibliography</w:t>
      </w:r>
    </w:p>
    <w:p w14:paraId="66098256" w14:textId="77777777" w:rsidR="00213462" w:rsidRPr="00213462" w:rsidRDefault="00213462" w:rsidP="00213462">
      <w:pPr>
        <w:pStyle w:val="BodyText"/>
      </w:pPr>
      <w:r w:rsidRPr="00213462">
        <w:t>Body Text</w:t>
      </w:r>
    </w:p>
    <w:p w14:paraId="15DA0240" w14:textId="77777777" w:rsidR="00213462" w:rsidRDefault="00213462" w:rsidP="00213462">
      <w:pPr>
        <w:pStyle w:val="BlockText"/>
      </w:pPr>
      <w:r>
        <w:t>Block Text</w:t>
      </w:r>
    </w:p>
    <w:p w14:paraId="6794FF07" w14:textId="77777777" w:rsidR="00213462" w:rsidRDefault="00213462" w:rsidP="00213462">
      <w:pPr>
        <w:pStyle w:val="Compact"/>
      </w:pPr>
      <w:r>
        <w:t>Compact</w:t>
      </w:r>
    </w:p>
    <w:p w14:paraId="5A08AF12" w14:textId="77777777" w:rsidR="00213462" w:rsidRDefault="00213462" w:rsidP="00213462">
      <w:pPr>
        <w:pStyle w:val="FirstParagraph"/>
      </w:pPr>
      <w:r>
        <w:t>First Paragraph</w:t>
      </w:r>
    </w:p>
    <w:p w14:paraId="1A31253A" w14:textId="77777777" w:rsidR="00213462" w:rsidRDefault="00213462" w:rsidP="00213462">
      <w:pPr>
        <w:pStyle w:val="Caption"/>
      </w:pPr>
      <w:r>
        <w:lastRenderedPageBreak/>
        <w:t>Caption</w:t>
      </w:r>
    </w:p>
    <w:p w14:paraId="6A6DD3D2" w14:textId="77777777" w:rsidR="00213462" w:rsidRDefault="00213462" w:rsidP="00213462">
      <w:pPr>
        <w:pStyle w:val="ImageCaption"/>
      </w:pPr>
      <w:r>
        <w:t>Image Caption</w:t>
      </w:r>
    </w:p>
    <w:p w14:paraId="12641082" w14:textId="77777777" w:rsidR="00213462" w:rsidRDefault="00213462" w:rsidP="00213462">
      <w:pPr>
        <w:pStyle w:val="TableCaption"/>
      </w:pPr>
      <w:r>
        <w:t>Table Caption</w:t>
      </w:r>
    </w:p>
    <w:p w14:paraId="23DA1050" w14:textId="77777777" w:rsidR="00213462" w:rsidRDefault="00213462" w:rsidP="00213462">
      <w:pPr>
        <w:pStyle w:val="Definition"/>
      </w:pPr>
      <w:r>
        <w:t>Definition</w:t>
      </w:r>
    </w:p>
    <w:p w14:paraId="7FB092AB" w14:textId="77777777" w:rsidR="00213462" w:rsidRDefault="00213462" w:rsidP="00213462">
      <w:pPr>
        <w:pStyle w:val="DefinitionTerm"/>
      </w:pPr>
      <w:r>
        <w:t>Definition Term</w:t>
      </w:r>
    </w:p>
    <w:p w14:paraId="33F7A082" w14:textId="77777777" w:rsidR="00213462" w:rsidRDefault="00213462" w:rsidP="00213462">
      <w:pPr>
        <w:pStyle w:val="Figure"/>
      </w:pPr>
      <w:r>
        <w:t>Figure</w:t>
      </w:r>
    </w:p>
    <w:p w14:paraId="3DD574C4" w14:textId="77777777" w:rsidR="00213462" w:rsidRDefault="00213462" w:rsidP="00213462">
      <w:pPr>
        <w:pStyle w:val="CaptionedFigure"/>
      </w:pPr>
      <w:r>
        <w:t>Captioned Figure</w:t>
      </w:r>
    </w:p>
    <w:p w14:paraId="40ED5F5D" w14:textId="77777777" w:rsidR="00213462" w:rsidRDefault="00213462" w:rsidP="00213462">
      <w:pPr>
        <w:pStyle w:val="FootnoteText"/>
      </w:pPr>
      <w:r>
        <w:t>Footnote Text</w:t>
      </w:r>
    </w:p>
    <w:sectPr w:rsidR="002134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CF9C" w14:textId="77777777" w:rsidR="00D01A61" w:rsidRDefault="00D01A61">
      <w:pPr>
        <w:spacing w:after="0"/>
      </w:pPr>
      <w:r>
        <w:separator/>
      </w:r>
    </w:p>
  </w:endnote>
  <w:endnote w:type="continuationSeparator" w:id="0">
    <w:p w14:paraId="1CAD8693" w14:textId="77777777" w:rsidR="00D01A61" w:rsidRDefault="00D01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05E18" w14:textId="77777777" w:rsidR="00D01A61" w:rsidRDefault="00D01A61">
      <w:r>
        <w:separator/>
      </w:r>
    </w:p>
  </w:footnote>
  <w:footnote w:type="continuationSeparator" w:id="0">
    <w:p w14:paraId="11B8B6D9" w14:textId="77777777" w:rsidR="00D01A61" w:rsidRDefault="00D01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EE73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F36D3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76D8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50C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F258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2ED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5E0C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DA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9CE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AC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6D3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694F5B"/>
    <w:multiLevelType w:val="multilevel"/>
    <w:tmpl w:val="94BA4D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AE401"/>
    <w:multiLevelType w:val="multilevel"/>
    <w:tmpl w:val="90546B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FDA69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7D42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5C014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B471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D67A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0D291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9" w15:restartNumberingAfterBreak="0">
    <w:nsid w:val="78E778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9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1"/>
    <w:rsid w:val="00011C8B"/>
    <w:rsid w:val="0001324B"/>
    <w:rsid w:val="001C3409"/>
    <w:rsid w:val="002053EC"/>
    <w:rsid w:val="0021254F"/>
    <w:rsid w:val="00213462"/>
    <w:rsid w:val="00340C3F"/>
    <w:rsid w:val="00357689"/>
    <w:rsid w:val="004E29B3"/>
    <w:rsid w:val="00524D24"/>
    <w:rsid w:val="00563721"/>
    <w:rsid w:val="00590D07"/>
    <w:rsid w:val="00784D58"/>
    <w:rsid w:val="007F5627"/>
    <w:rsid w:val="008D6863"/>
    <w:rsid w:val="00A21680"/>
    <w:rsid w:val="00A436F1"/>
    <w:rsid w:val="00AC7C08"/>
    <w:rsid w:val="00B86B75"/>
    <w:rsid w:val="00BB39B3"/>
    <w:rsid w:val="00BC48D5"/>
    <w:rsid w:val="00C36279"/>
    <w:rsid w:val="00C56C7F"/>
    <w:rsid w:val="00C91DAA"/>
    <w:rsid w:val="00D01A61"/>
    <w:rsid w:val="00DA7DD6"/>
    <w:rsid w:val="00E315A3"/>
    <w:rsid w:val="00F651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FFC6"/>
  <w15:docId w15:val="{0F021219-DAE4-9348-8098-688887E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3EC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524D24"/>
    <w:pPr>
      <w:keepNext/>
      <w:keepLines/>
      <w:spacing w:before="360" w:after="100" w:afterAutospacing="1"/>
      <w:outlineLvl w:val="0"/>
    </w:pPr>
    <w:rPr>
      <w:rFonts w:eastAsiaTheme="majorEastAsia" w:cstheme="majorBidi"/>
      <w:b/>
      <w:bCs/>
      <w:caps/>
      <w:color w:val="4F81BD" w:themeColor="accen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24D24"/>
    <w:pPr>
      <w:keepNext/>
      <w:keepLines/>
      <w:spacing w:before="200" w:after="100" w:afterAutospacing="1"/>
      <w:outlineLvl w:val="1"/>
    </w:pPr>
    <w:rPr>
      <w:rFonts w:eastAsiaTheme="majorEastAsia" w:cstheme="majorBidi"/>
      <w:b/>
      <w:bCs/>
      <w:color w:val="4F81BD" w:themeColor="accen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24D24"/>
    <w:pPr>
      <w:keepNext/>
      <w:keepLines/>
      <w:spacing w:before="200" w:after="100" w:afterAutospacing="1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24D24"/>
    <w:pPr>
      <w:keepNext/>
      <w:keepLines/>
      <w:spacing w:before="200" w:after="100" w:afterAutospacing="1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24D24"/>
    <w:pPr>
      <w:keepNext/>
      <w:keepLines/>
      <w:numPr>
        <w:ilvl w:val="4"/>
        <w:numId w:val="20"/>
      </w:numPr>
      <w:spacing w:before="200" w:after="100" w:afterAutospacing="1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524D24"/>
    <w:pPr>
      <w:keepNext/>
      <w:keepLines/>
      <w:numPr>
        <w:ilvl w:val="5"/>
        <w:numId w:val="20"/>
      </w:numPr>
      <w:spacing w:before="200" w:after="100" w:afterAutospacing="1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24D24"/>
    <w:pPr>
      <w:keepNext/>
      <w:keepLines/>
      <w:numPr>
        <w:ilvl w:val="6"/>
        <w:numId w:val="20"/>
      </w:numPr>
      <w:spacing w:before="200" w:after="100" w:afterAutospacing="1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24D24"/>
    <w:pPr>
      <w:keepNext/>
      <w:keepLines/>
      <w:numPr>
        <w:ilvl w:val="7"/>
        <w:numId w:val="20"/>
      </w:numPr>
      <w:spacing w:before="200" w:after="100" w:afterAutospacing="1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24D24"/>
    <w:pPr>
      <w:keepNext/>
      <w:keepLines/>
      <w:numPr>
        <w:ilvl w:val="8"/>
        <w:numId w:val="20"/>
      </w:numPr>
      <w:spacing w:before="200" w:after="100" w:afterAutospacing="1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053E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26"/>
      <w:szCs w:val="36"/>
    </w:rPr>
  </w:style>
  <w:style w:type="paragraph" w:styleId="Subtitle">
    <w:name w:val="Subtitle"/>
    <w:basedOn w:val="Title"/>
    <w:next w:val="BodyText"/>
    <w:qFormat/>
    <w:rsid w:val="00BB39B3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AC7C08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AC7C08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56372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A436F1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563721"/>
    <w:rPr>
      <w:rFonts w:ascii="Arial" w:hAnsi="Arial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Arial" w:hAnsi="Arial"/>
      <w:sz w:val="22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AC7C08"/>
    <w:pPr>
      <w:spacing w:before="240" w:line="259" w:lineRule="auto"/>
      <w:outlineLvl w:val="9"/>
    </w:pPr>
    <w:rPr>
      <w:b w:val="0"/>
      <w:bCs w:val="0"/>
      <w:cap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AC7C08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AC7C08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AC7C08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AC7C08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AC7C08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AC7C08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styleId="BookTitle">
    <w:name w:val="Book Title"/>
    <w:basedOn w:val="DefaultParagraphFont"/>
    <w:rsid w:val="00213462"/>
    <w:rPr>
      <w:b/>
      <w:bCs/>
      <w:i/>
      <w:iCs/>
      <w:spacing w:val="5"/>
    </w:rPr>
  </w:style>
  <w:style w:type="character" w:customStyle="1" w:styleId="BodyTextChar">
    <w:name w:val="Body Text Char"/>
    <w:basedOn w:val="DefaultParagraphFont"/>
    <w:link w:val="BodyText"/>
    <w:rsid w:val="00213462"/>
  </w:style>
  <w:style w:type="character" w:styleId="HTMLSample">
    <w:name w:val="HTML Sample"/>
    <w:basedOn w:val="DefaultParagraphFont"/>
    <w:semiHidden/>
    <w:unhideWhenUsed/>
    <w:rsid w:val="00AC7C08"/>
    <w:rPr>
      <w:rFonts w:ascii="Consolas" w:hAnsi="Consolas"/>
      <w:sz w:val="20"/>
      <w:szCs w:val="24"/>
    </w:rPr>
  </w:style>
  <w:style w:type="paragraph" w:styleId="NoSpacing">
    <w:name w:val="No Spacing"/>
    <w:rsid w:val="00AC7C08"/>
    <w:pPr>
      <w:spacing w:after="0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vinchen/HeadRs/rmd_templates/style-guide-arial-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style-guide-arial-11.dotx</Template>
  <TotalTime>0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UC Berkeley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Kevin Chen</dc:creator>
  <cp:keywords/>
  <cp:lastModifiedBy>Kevin Chen</cp:lastModifiedBy>
  <cp:revision>1</cp:revision>
  <dcterms:created xsi:type="dcterms:W3CDTF">2021-10-12T03:37:00Z</dcterms:created>
  <dcterms:modified xsi:type="dcterms:W3CDTF">2021-10-12T03:37:00Z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>word_document</vt:lpwstr>
  </property>
</Properties>
</file>